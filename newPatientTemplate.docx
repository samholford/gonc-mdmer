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04" w:type="dxa"/>
        <w:tblLook w:val="0000" w:firstRow="0" w:lastRow="0" w:firstColumn="0" w:lastColumn="0" w:noHBand="0" w:noVBand="0"/>
      </w:tblPr>
      <w:tblGrid>
        <w:gridCol w:w="1908"/>
        <w:gridCol w:w="2639"/>
        <w:gridCol w:w="421"/>
        <w:gridCol w:w="10"/>
        <w:gridCol w:w="1610"/>
        <w:gridCol w:w="2633"/>
        <w:gridCol w:w="67"/>
        <w:gridCol w:w="16"/>
      </w:tblGrid>
      <w:tr w:rsidR="00483269" w:rsidRPr="00404D76" w14:paraId="72DBCC8B" w14:textId="77777777" w:rsidTr="006840F2">
        <w:trPr>
          <w:gridBefore w:val="2"/>
          <w:gridAfter w:val="2"/>
          <w:wBefore w:w="4547" w:type="dxa"/>
          <w:wAfter w:w="83" w:type="dxa"/>
          <w:trHeight w:val="709"/>
        </w:trPr>
        <w:tc>
          <w:tcPr>
            <w:tcW w:w="46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6689F478" w14:textId="77777777" w:rsidR="00483269" w:rsidRPr="00404D76" w:rsidRDefault="00483269" w:rsidP="006840F2">
            <w:pPr>
              <w:jc w:val="right"/>
              <w:rPr>
                <w:rFonts w:ascii="Arial" w:hAnsi="Arial" w:cs="Arial"/>
                <w:b/>
                <w:sz w:val="28"/>
                <w:szCs w:val="22"/>
                <w:lang w:val="en-NZ" w:eastAsia="en-US"/>
              </w:rPr>
            </w:pPr>
            <w:r w:rsidRPr="00404D76">
              <w:rPr>
                <w:rFonts w:ascii="Arial" w:hAnsi="Arial" w:cs="Arial"/>
                <w:b/>
                <w:sz w:val="28"/>
                <w:szCs w:val="22"/>
                <w:lang w:val="en-NZ" w:eastAsia="en-US"/>
              </w:rPr>
              <w:t>Multi-Disciplinary Meeting Report</w:t>
            </w:r>
          </w:p>
          <w:p w14:paraId="557489EA" w14:textId="77777777" w:rsidR="00483269" w:rsidRPr="00404D76" w:rsidRDefault="00483269" w:rsidP="006840F2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NZ" w:eastAsia="en-US"/>
              </w:rPr>
            </w:pPr>
            <w:r w:rsidRPr="00404D76">
              <w:rPr>
                <w:rFonts w:ascii="Arial" w:hAnsi="Arial" w:cs="Arial"/>
                <w:b/>
                <w:sz w:val="22"/>
                <w:szCs w:val="22"/>
                <w:lang w:val="en-NZ" w:eastAsia="en-US"/>
              </w:rPr>
              <w:t>Gynae Oncology</w:t>
            </w:r>
          </w:p>
        </w:tc>
      </w:tr>
      <w:tr w:rsidR="00483269" w:rsidRPr="00085B03" w14:paraId="68EFF028" w14:textId="77777777" w:rsidTr="006840F2">
        <w:trPr>
          <w:gridAfter w:val="1"/>
          <w:wAfter w:w="16" w:type="dxa"/>
          <w:cantSplit/>
        </w:trPr>
        <w:tc>
          <w:tcPr>
            <w:tcW w:w="1908" w:type="dxa"/>
            <w:shd w:val="clear" w:color="auto" w:fill="auto"/>
          </w:tcPr>
          <w:p w14:paraId="7542D7F8" w14:textId="77777777" w:rsidR="00483269" w:rsidRPr="00085B03" w:rsidRDefault="00483269" w:rsidP="006840F2">
            <w:pPr>
              <w:keepNext/>
              <w:spacing w:line="288" w:lineRule="auto"/>
              <w:outlineLvl w:val="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bCs/>
                <w:sz w:val="22"/>
                <w:szCs w:val="22"/>
              </w:rPr>
              <w:t>Date of Referral</w:t>
            </w:r>
          </w:p>
        </w:tc>
        <w:tc>
          <w:tcPr>
            <w:tcW w:w="3060" w:type="dxa"/>
            <w:gridSpan w:val="2"/>
            <w:shd w:val="clear" w:color="auto" w:fill="auto"/>
          </w:tcPr>
          <w:p w14:paraId="20643F74" w14:textId="36BEB3AB" w:rsidR="00483269" w:rsidRPr="00085B03" w:rsidRDefault="00820A1F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referralDate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40E31072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NHI Number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1FAADF1" w14:textId="256D01D1" w:rsidR="00483269" w:rsidRPr="00085B03" w:rsidRDefault="00820A1F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bookmarkStart w:id="0" w:name="hospitalnumber"/>
            <w:bookmarkEnd w:id="0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83269" w:rsidRPr="00085B03" w14:paraId="11C021EB" w14:textId="77777777" w:rsidTr="006840F2">
        <w:trPr>
          <w:cantSplit/>
          <w:trHeight w:val="285"/>
        </w:trPr>
        <w:tc>
          <w:tcPr>
            <w:tcW w:w="1908" w:type="dxa"/>
            <w:shd w:val="clear" w:color="auto" w:fill="auto"/>
          </w:tcPr>
          <w:p w14:paraId="57DD272A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Patient Name</w:t>
            </w:r>
          </w:p>
        </w:tc>
        <w:tc>
          <w:tcPr>
            <w:tcW w:w="3070" w:type="dxa"/>
            <w:gridSpan w:val="3"/>
            <w:shd w:val="clear" w:color="auto" w:fill="auto"/>
          </w:tcPr>
          <w:p w14:paraId="5A346108" w14:textId="160C781C" w:rsidR="00483269" w:rsidRPr="00085B03" w:rsidRDefault="00820A1F" w:rsidP="006840F2">
            <w:pPr>
              <w:spacing w:line="288" w:lineRule="auto"/>
              <w:rPr>
                <w:rFonts w:ascii="Arial" w:hAnsi="Arial" w:cs="Arial"/>
                <w:caps/>
                <w:sz w:val="22"/>
                <w:szCs w:val="22"/>
              </w:rPr>
            </w:pPr>
            <w:bookmarkStart w:id="1" w:name="firstname"/>
            <w:bookmarkEnd w:id="1"/>
            <w:r>
              <w:rPr>
                <w:rFonts w:ascii="Arial" w:hAnsi="Arial" w:cs="Arial"/>
                <w:caps/>
                <w:sz w:val="22"/>
                <w:szCs w:val="22"/>
              </w:rPr>
              <w:t>{patientName}</w:t>
            </w:r>
          </w:p>
        </w:tc>
        <w:tc>
          <w:tcPr>
            <w:tcW w:w="1610" w:type="dxa"/>
            <w:shd w:val="clear" w:color="auto" w:fill="auto"/>
          </w:tcPr>
          <w:p w14:paraId="267B4387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DOB</w:t>
            </w:r>
          </w:p>
        </w:tc>
        <w:tc>
          <w:tcPr>
            <w:tcW w:w="2716" w:type="dxa"/>
            <w:gridSpan w:val="3"/>
            <w:shd w:val="clear" w:color="auto" w:fill="auto"/>
          </w:tcPr>
          <w:p w14:paraId="61DA60CA" w14:textId="178E8436" w:rsidR="00483269" w:rsidRPr="00085B03" w:rsidRDefault="00820A1F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bookmarkStart w:id="2" w:name="DOB"/>
            <w:bookmarkEnd w:id="2"/>
            <w:r>
              <w:rPr>
                <w:rFonts w:ascii="Arial" w:hAnsi="Arial" w:cs="Arial"/>
                <w:sz w:val="22"/>
                <w:szCs w:val="22"/>
              </w:rPr>
              <w:t>{dob}</w:t>
            </w:r>
          </w:p>
        </w:tc>
      </w:tr>
      <w:tr w:rsidR="00483269" w:rsidRPr="00085B03" w14:paraId="1098C3AF" w14:textId="77777777" w:rsidTr="006840F2">
        <w:trPr>
          <w:cantSplit/>
          <w:trHeight w:val="285"/>
        </w:trPr>
        <w:tc>
          <w:tcPr>
            <w:tcW w:w="1908" w:type="dxa"/>
            <w:shd w:val="clear" w:color="auto" w:fill="auto"/>
          </w:tcPr>
          <w:p w14:paraId="12E1E381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Address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7EE18900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51CD99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70" w:type="dxa"/>
            <w:gridSpan w:val="3"/>
            <w:shd w:val="clear" w:color="auto" w:fill="auto"/>
          </w:tcPr>
          <w:p w14:paraId="36491F27" w14:textId="485DEA3A" w:rsidR="00483269" w:rsidRPr="00085B03" w:rsidRDefault="00820A1F" w:rsidP="003E2090">
            <w:pPr>
              <w:spacing w:line="288" w:lineRule="auto"/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{address}</w:t>
            </w:r>
          </w:p>
        </w:tc>
        <w:tc>
          <w:tcPr>
            <w:tcW w:w="1610" w:type="dxa"/>
            <w:shd w:val="clear" w:color="auto" w:fill="auto"/>
          </w:tcPr>
          <w:p w14:paraId="2E3CFA54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16" w:type="dxa"/>
            <w:gridSpan w:val="3"/>
            <w:shd w:val="clear" w:color="auto" w:fill="auto"/>
          </w:tcPr>
          <w:p w14:paraId="745C3637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269" w:rsidRPr="00085B03" w14:paraId="1E904655" w14:textId="77777777" w:rsidTr="006840F2">
        <w:trPr>
          <w:cantSplit/>
          <w:trHeight w:val="285"/>
        </w:trPr>
        <w:tc>
          <w:tcPr>
            <w:tcW w:w="1908" w:type="dxa"/>
            <w:shd w:val="clear" w:color="auto" w:fill="auto"/>
          </w:tcPr>
          <w:p w14:paraId="4F97D309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5B03">
              <w:rPr>
                <w:rFonts w:ascii="Arial" w:hAnsi="Arial" w:cs="Arial"/>
                <w:b/>
                <w:sz w:val="22"/>
                <w:szCs w:val="22"/>
              </w:rPr>
              <w:t>Phone/ Mobile</w:t>
            </w:r>
          </w:p>
          <w:p w14:paraId="0E87DE88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63C8FC" wp14:editId="202251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149860</wp:posOffset>
                      </wp:positionV>
                      <wp:extent cx="5762625" cy="0"/>
                      <wp:effectExtent l="9525" t="6985" r="9525" b="120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0;margin-top:11.8pt;width:45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3070" w:type="dxa"/>
            <w:gridSpan w:val="3"/>
            <w:shd w:val="clear" w:color="auto" w:fill="auto"/>
          </w:tcPr>
          <w:p w14:paraId="0D70CE38" w14:textId="4B9A3A8B" w:rsidR="00483269" w:rsidRPr="00085B03" w:rsidRDefault="00820A1F" w:rsidP="00DF32B3">
            <w:pPr>
              <w:spacing w:line="288" w:lineRule="auto"/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{phone}</w:t>
            </w:r>
          </w:p>
        </w:tc>
        <w:tc>
          <w:tcPr>
            <w:tcW w:w="1610" w:type="dxa"/>
            <w:shd w:val="clear" w:color="auto" w:fill="auto"/>
          </w:tcPr>
          <w:p w14:paraId="3BA3E068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16" w:type="dxa"/>
            <w:gridSpan w:val="3"/>
            <w:shd w:val="clear" w:color="auto" w:fill="auto"/>
          </w:tcPr>
          <w:p w14:paraId="18E4DA1D" w14:textId="77777777" w:rsidR="00483269" w:rsidRPr="00085B03" w:rsidRDefault="00483269" w:rsidP="006840F2">
            <w:pPr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E6DC69" w14:textId="77777777" w:rsidR="00483269" w:rsidRPr="00404D76" w:rsidRDefault="00483269" w:rsidP="00483269">
      <w:pPr>
        <w:spacing w:line="288" w:lineRule="auto"/>
        <w:rPr>
          <w:rFonts w:ascii="Arial" w:hAnsi="Arial" w:cs="Arial"/>
          <w:sz w:val="22"/>
          <w:szCs w:val="22"/>
        </w:rPr>
      </w:pPr>
      <w:r w:rsidRPr="00404D76">
        <w:rPr>
          <w:rFonts w:ascii="Arial" w:hAnsi="Arial" w:cs="Arial"/>
          <w:b/>
          <w:sz w:val="22"/>
          <w:szCs w:val="22"/>
        </w:rPr>
        <w:t>REFERRING SPECIALIST</w:t>
      </w:r>
    </w:p>
    <w:p w14:paraId="76A25E17" w14:textId="53E3BE10" w:rsidR="003E2090" w:rsidRPr="003E2090" w:rsidRDefault="00A2721D" w:rsidP="003E2090">
      <w:pPr>
        <w:widowControl w:val="0"/>
        <w:numPr>
          <w:ilvl w:val="0"/>
          <w:numId w:val="1"/>
        </w:numPr>
        <w:adjustRightInd w:val="0"/>
        <w:spacing w:line="288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Consultant name: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referrerName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4E00902A" w14:textId="1235A2B0" w:rsidR="003E2090" w:rsidRPr="003E2090" w:rsidRDefault="00A2721D" w:rsidP="003E2090">
      <w:pPr>
        <w:widowControl w:val="0"/>
        <w:numPr>
          <w:ilvl w:val="0"/>
          <w:numId w:val="1"/>
        </w:numPr>
        <w:adjustRightInd w:val="0"/>
        <w:spacing w:line="288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Hospital/DHB: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referrerDHB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06A7862F" w14:textId="12C45DF9" w:rsidR="003E2090" w:rsidRPr="003E2090" w:rsidRDefault="003E2090" w:rsidP="003E2090">
      <w:pPr>
        <w:widowControl w:val="0"/>
        <w:numPr>
          <w:ilvl w:val="0"/>
          <w:numId w:val="1"/>
        </w:numPr>
        <w:adjustRightInd w:val="0"/>
        <w:spacing w:line="288" w:lineRule="auto"/>
        <w:textAlignment w:val="baseline"/>
        <w:rPr>
          <w:rFonts w:ascii="Arial" w:hAnsi="Arial" w:cs="Arial"/>
          <w:sz w:val="22"/>
          <w:szCs w:val="22"/>
        </w:rPr>
      </w:pPr>
      <w:r w:rsidRPr="003E2090">
        <w:rPr>
          <w:rFonts w:ascii="Arial" w:hAnsi="Arial" w:cs="Arial"/>
          <w:sz w:val="22"/>
          <w:szCs w:val="22"/>
        </w:rPr>
        <w:t>Email addres</w:t>
      </w:r>
      <w:r>
        <w:rPr>
          <w:rFonts w:ascii="Arial" w:hAnsi="Arial" w:cs="Arial"/>
          <w:sz w:val="22"/>
          <w:szCs w:val="22"/>
        </w:rPr>
        <w:t xml:space="preserve">s: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referrerEmail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63D37444" w14:textId="77777777" w:rsidR="00483269" w:rsidRPr="00404D76" w:rsidRDefault="00483269" w:rsidP="003E2090">
      <w:pPr>
        <w:widowControl w:val="0"/>
        <w:adjustRightInd w:val="0"/>
        <w:spacing w:line="288" w:lineRule="auto"/>
        <w:ind w:left="720"/>
        <w:textAlignment w:val="baseline"/>
        <w:rPr>
          <w:rFonts w:ascii="Arial" w:hAnsi="Arial" w:cs="Arial"/>
          <w:b/>
          <w:sz w:val="22"/>
          <w:szCs w:val="22"/>
        </w:rPr>
      </w:pPr>
    </w:p>
    <w:p w14:paraId="42204193" w14:textId="39788A07" w:rsidR="00483269" w:rsidRDefault="00483269" w:rsidP="003E2090">
      <w:pPr>
        <w:spacing w:line="288" w:lineRule="auto"/>
        <w:rPr>
          <w:rFonts w:ascii="Arial" w:hAnsi="Arial" w:cs="Arial"/>
          <w:sz w:val="22"/>
          <w:szCs w:val="22"/>
        </w:rPr>
      </w:pPr>
      <w:r w:rsidRPr="00404D76">
        <w:rPr>
          <w:rFonts w:ascii="Arial" w:hAnsi="Arial" w:cs="Arial"/>
          <w:b/>
          <w:sz w:val="22"/>
          <w:szCs w:val="22"/>
        </w:rPr>
        <w:t>GP name and address:</w:t>
      </w:r>
      <w:r w:rsidRPr="00A2721D">
        <w:rPr>
          <w:rFonts w:ascii="Arial" w:hAnsi="Arial" w:cs="Arial"/>
          <w:sz w:val="22"/>
          <w:szCs w:val="22"/>
        </w:rPr>
        <w:t xml:space="preserve">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gp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6A807B51" w14:textId="77777777" w:rsidR="00483269" w:rsidRPr="00404D76" w:rsidRDefault="00483269" w:rsidP="00483269">
      <w:pPr>
        <w:spacing w:line="288" w:lineRule="auto"/>
        <w:rPr>
          <w:rFonts w:ascii="Arial" w:hAnsi="Arial" w:cs="Arial"/>
          <w:b/>
          <w:sz w:val="22"/>
          <w:szCs w:val="22"/>
        </w:rPr>
      </w:pPr>
    </w:p>
    <w:p w14:paraId="5E07C73D" w14:textId="77777777" w:rsidR="00483269" w:rsidRPr="00404D76" w:rsidRDefault="00483269" w:rsidP="00483269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  <w:r w:rsidRPr="00404D76">
        <w:rPr>
          <w:rFonts w:ascii="Arial" w:hAnsi="Arial" w:cs="Arial"/>
          <w:b/>
          <w:bCs/>
          <w:color w:val="000000"/>
          <w:sz w:val="22"/>
          <w:szCs w:val="22"/>
        </w:rPr>
        <w:t>HISTORY</w:t>
      </w:r>
    </w:p>
    <w:p w14:paraId="6B734FD1" w14:textId="5667224C" w:rsidR="003E2090" w:rsidRPr="003E2090" w:rsidRDefault="00483269" w:rsidP="003E2090">
      <w:pPr>
        <w:widowControl w:val="0"/>
        <w:numPr>
          <w:ilvl w:val="0"/>
          <w:numId w:val="4"/>
        </w:numPr>
        <w:adjustRightInd w:val="0"/>
        <w:spacing w:line="288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085B03">
        <w:rPr>
          <w:rFonts w:ascii="Arial" w:hAnsi="Arial" w:cs="Arial"/>
          <w:sz w:val="22"/>
          <w:szCs w:val="22"/>
        </w:rPr>
        <w:t>Age:</w:t>
      </w:r>
      <w:r w:rsidR="00A2721D">
        <w:rPr>
          <w:rFonts w:ascii="Arial" w:hAnsi="Arial" w:cs="Arial"/>
          <w:sz w:val="22"/>
          <w:szCs w:val="22"/>
        </w:rPr>
        <w:t xml:space="preserve"> </w:t>
      </w:r>
      <w:r w:rsidR="00820A1F">
        <w:rPr>
          <w:rFonts w:ascii="Arial" w:hAnsi="Arial" w:cs="Arial"/>
          <w:sz w:val="22"/>
          <w:szCs w:val="22"/>
        </w:rPr>
        <w:t>{age}</w:t>
      </w:r>
    </w:p>
    <w:p w14:paraId="41C9EAE7" w14:textId="1DB51C06" w:rsidR="003E2090" w:rsidRPr="003E2090" w:rsidRDefault="003E2090" w:rsidP="003E2090">
      <w:pPr>
        <w:widowControl w:val="0"/>
        <w:numPr>
          <w:ilvl w:val="0"/>
          <w:numId w:val="4"/>
        </w:numPr>
        <w:adjustRightInd w:val="0"/>
        <w:spacing w:line="288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3E2090">
        <w:rPr>
          <w:rFonts w:ascii="Arial" w:hAnsi="Arial" w:cs="Arial"/>
          <w:sz w:val="22"/>
          <w:szCs w:val="22"/>
        </w:rPr>
        <w:t>Brief history</w:t>
      </w:r>
      <w:r w:rsidR="00DF32B3">
        <w:rPr>
          <w:rFonts w:ascii="Arial" w:hAnsi="Arial" w:cs="Arial"/>
          <w:sz w:val="22"/>
          <w:szCs w:val="22"/>
        </w:rPr>
        <w:t>:</w:t>
      </w:r>
      <w:r w:rsidR="00A2721D">
        <w:rPr>
          <w:rFonts w:ascii="Arial" w:hAnsi="Arial" w:cs="Arial"/>
          <w:sz w:val="22"/>
          <w:szCs w:val="22"/>
        </w:rPr>
        <w:t xml:space="preserve"> </w:t>
      </w:r>
      <w:r w:rsidR="00820A1F">
        <w:rPr>
          <w:rFonts w:ascii="Arial" w:hAnsi="Arial" w:cs="Arial"/>
          <w:sz w:val="22"/>
          <w:szCs w:val="22"/>
        </w:rPr>
        <w:t>{history}</w:t>
      </w:r>
    </w:p>
    <w:p w14:paraId="7A4581FF" w14:textId="5375EC8A" w:rsidR="00DF32B3" w:rsidRDefault="003E2090" w:rsidP="003E2090">
      <w:pPr>
        <w:widowControl w:val="0"/>
        <w:numPr>
          <w:ilvl w:val="0"/>
          <w:numId w:val="4"/>
        </w:numPr>
        <w:adjustRightInd w:val="0"/>
        <w:spacing w:line="288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DF32B3">
        <w:rPr>
          <w:rFonts w:ascii="Arial" w:hAnsi="Arial" w:cs="Arial"/>
          <w:sz w:val="22"/>
          <w:szCs w:val="22"/>
        </w:rPr>
        <w:t>Co</w:t>
      </w:r>
      <w:r w:rsidR="00DC3B87">
        <w:rPr>
          <w:rFonts w:ascii="Arial" w:hAnsi="Arial" w:cs="Arial"/>
          <w:sz w:val="22"/>
          <w:szCs w:val="22"/>
        </w:rPr>
        <w:t>-</w:t>
      </w:r>
      <w:r w:rsidRPr="00DF32B3">
        <w:rPr>
          <w:rFonts w:ascii="Arial" w:hAnsi="Arial" w:cs="Arial"/>
          <w:sz w:val="22"/>
          <w:szCs w:val="22"/>
        </w:rPr>
        <w:t xml:space="preserve">morbidities: </w:t>
      </w:r>
      <w:r w:rsidR="00820A1F">
        <w:rPr>
          <w:rFonts w:ascii="Arial" w:hAnsi="Arial" w:cs="Arial"/>
          <w:sz w:val="22"/>
          <w:szCs w:val="22"/>
        </w:rPr>
        <w:t>{comorbidities}</w:t>
      </w:r>
    </w:p>
    <w:p w14:paraId="57990AEC" w14:textId="653F046A" w:rsidR="003E2090" w:rsidRPr="00DF32B3" w:rsidRDefault="003E2090" w:rsidP="003E2090">
      <w:pPr>
        <w:widowControl w:val="0"/>
        <w:numPr>
          <w:ilvl w:val="0"/>
          <w:numId w:val="4"/>
        </w:numPr>
        <w:adjustRightInd w:val="0"/>
        <w:spacing w:line="288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DF32B3">
        <w:rPr>
          <w:rFonts w:ascii="Arial" w:hAnsi="Arial" w:cs="Arial"/>
          <w:sz w:val="22"/>
          <w:szCs w:val="22"/>
        </w:rPr>
        <w:t xml:space="preserve">Tumour markers: </w:t>
      </w:r>
      <w:r w:rsidR="00820A1F">
        <w:rPr>
          <w:rFonts w:ascii="Arial" w:hAnsi="Arial" w:cs="Arial"/>
          <w:sz w:val="22"/>
          <w:szCs w:val="22"/>
        </w:rPr>
        <w:t>{markers}</w:t>
      </w:r>
    </w:p>
    <w:p w14:paraId="2544E02B" w14:textId="6585CC6F" w:rsidR="003E2090" w:rsidRPr="003E2090" w:rsidRDefault="00A2721D" w:rsidP="003E2090">
      <w:pPr>
        <w:widowControl w:val="0"/>
        <w:numPr>
          <w:ilvl w:val="0"/>
          <w:numId w:val="4"/>
        </w:numPr>
        <w:adjustRightInd w:val="0"/>
        <w:spacing w:line="288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BMI: </w:t>
      </w:r>
      <w:r w:rsidR="00820A1F">
        <w:rPr>
          <w:rFonts w:ascii="Arial" w:hAnsi="Arial" w:cs="Arial"/>
          <w:sz w:val="22"/>
          <w:szCs w:val="22"/>
        </w:rPr>
        <w:t>{</w:t>
      </w:r>
      <w:proofErr w:type="spellStart"/>
      <w:r w:rsidR="00820A1F">
        <w:rPr>
          <w:rFonts w:ascii="Arial" w:hAnsi="Arial" w:cs="Arial"/>
          <w:sz w:val="22"/>
          <w:szCs w:val="22"/>
        </w:rPr>
        <w:t>bmi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</w:p>
    <w:p w14:paraId="5E58A2B1" w14:textId="2A79BC78" w:rsidR="003E2090" w:rsidRPr="003E2090" w:rsidRDefault="00DF32B3" w:rsidP="003E2090">
      <w:pPr>
        <w:widowControl w:val="0"/>
        <w:numPr>
          <w:ilvl w:val="0"/>
          <w:numId w:val="4"/>
        </w:numPr>
        <w:adjustRightInd w:val="0"/>
        <w:spacing w:line="288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ECOG</w:t>
      </w:r>
      <w:r w:rsidR="006D1B22">
        <w:rPr>
          <w:rFonts w:ascii="Arial" w:hAnsi="Arial" w:cs="Arial"/>
          <w:sz w:val="22"/>
          <w:szCs w:val="22"/>
        </w:rPr>
        <w:t xml:space="preserve"> score</w:t>
      </w:r>
      <w:r>
        <w:rPr>
          <w:rFonts w:ascii="Arial" w:hAnsi="Arial" w:cs="Arial"/>
          <w:sz w:val="22"/>
          <w:szCs w:val="22"/>
        </w:rPr>
        <w:t>:</w:t>
      </w:r>
      <w:r w:rsidR="00820A1F">
        <w:rPr>
          <w:rFonts w:ascii="Arial" w:hAnsi="Arial" w:cs="Arial"/>
          <w:sz w:val="22"/>
          <w:szCs w:val="22"/>
        </w:rPr>
        <w:t xml:space="preserve"> {</w:t>
      </w:r>
      <w:proofErr w:type="spellStart"/>
      <w:r w:rsidR="00820A1F">
        <w:rPr>
          <w:rFonts w:ascii="Arial" w:hAnsi="Arial" w:cs="Arial"/>
          <w:sz w:val="22"/>
          <w:szCs w:val="22"/>
        </w:rPr>
        <w:t>ecog</w:t>
      </w:r>
      <w:proofErr w:type="spellEnd"/>
      <w:r w:rsidR="00820A1F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9664EAC" w14:textId="53F4B543" w:rsidR="003E2090" w:rsidRPr="003E2090" w:rsidRDefault="003E2090" w:rsidP="003E2090">
      <w:pPr>
        <w:widowControl w:val="0"/>
        <w:numPr>
          <w:ilvl w:val="0"/>
          <w:numId w:val="4"/>
        </w:numPr>
        <w:adjustRightInd w:val="0"/>
        <w:spacing w:line="288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3E2090">
        <w:rPr>
          <w:rFonts w:ascii="Arial" w:hAnsi="Arial" w:cs="Arial"/>
          <w:sz w:val="22"/>
          <w:szCs w:val="22"/>
        </w:rPr>
        <w:t xml:space="preserve">Ethnicity: </w:t>
      </w:r>
      <w:r w:rsidR="00820A1F">
        <w:rPr>
          <w:rFonts w:ascii="Arial" w:hAnsi="Arial" w:cs="Arial"/>
          <w:sz w:val="22"/>
          <w:szCs w:val="22"/>
        </w:rPr>
        <w:t>{ethnicity}</w:t>
      </w:r>
    </w:p>
    <w:p w14:paraId="34E4E551" w14:textId="29DBD975" w:rsidR="00483269" w:rsidRDefault="00F93964" w:rsidP="00F93964">
      <w:pPr>
        <w:widowControl w:val="0"/>
        <w:adjustRightInd w:val="0"/>
        <w:spacing w:line="288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{#</w:t>
      </w:r>
      <w:proofErr w:type="spellStart"/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has</w:t>
      </w:r>
      <w:r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Rad</w:t>
      </w:r>
      <w:proofErr w:type="spellEnd"/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}</w:t>
      </w:r>
    </w:p>
    <w:p w14:paraId="4C3E1D2E" w14:textId="22346D45" w:rsidR="00483269" w:rsidRPr="00DC3B87" w:rsidRDefault="00483269" w:rsidP="00483269">
      <w:pPr>
        <w:spacing w:line="288" w:lineRule="auto"/>
        <w:rPr>
          <w:rFonts w:ascii="Arial" w:hAnsi="Arial" w:cs="Arial"/>
          <w:color w:val="000000"/>
          <w:sz w:val="22"/>
          <w:szCs w:val="22"/>
          <w:lang w:val="en-NZ"/>
        </w:rPr>
      </w:pPr>
      <w:r w:rsidRPr="00404D76">
        <w:rPr>
          <w:rFonts w:ascii="Arial" w:hAnsi="Arial" w:cs="Arial"/>
          <w:b/>
          <w:bCs/>
          <w:color w:val="000000"/>
          <w:sz w:val="22"/>
          <w:szCs w:val="22"/>
        </w:rPr>
        <w:t>RADIOLOGY</w:t>
      </w:r>
      <w:r w:rsidR="00820A1F">
        <w:rPr>
          <w:rFonts w:ascii="Arial" w:hAnsi="Arial" w:cs="Arial"/>
          <w:b/>
          <w:bCs/>
          <w:color w:val="000000"/>
          <w:sz w:val="22"/>
          <w:szCs w:val="22"/>
        </w:rPr>
        <w:t>{/</w:t>
      </w:r>
      <w:proofErr w:type="spellStart"/>
      <w:proofErr w:type="gramStart"/>
      <w:r w:rsidR="00820A1F">
        <w:rPr>
          <w:rFonts w:ascii="Arial" w:hAnsi="Arial" w:cs="Arial"/>
          <w:b/>
          <w:bCs/>
          <w:color w:val="000000"/>
          <w:sz w:val="22"/>
          <w:szCs w:val="22"/>
        </w:rPr>
        <w:t>hasRad</w:t>
      </w:r>
      <w:proofErr w:type="spellEnd"/>
      <w:r w:rsidR="00820A1F">
        <w:rPr>
          <w:rFonts w:ascii="Arial" w:hAnsi="Arial" w:cs="Arial"/>
          <w:b/>
          <w:bCs/>
          <w:color w:val="000000"/>
          <w:sz w:val="22"/>
          <w:szCs w:val="22"/>
        </w:rPr>
        <w:t>}</w:t>
      </w:r>
      <w:r w:rsidR="00DC3B87">
        <w:rPr>
          <w:rFonts w:ascii="Arial" w:hAnsi="Arial" w:cs="Arial"/>
          <w:color w:val="000000"/>
          <w:sz w:val="22"/>
          <w:szCs w:val="22"/>
        </w:rPr>
        <w:t>{</w:t>
      </w:r>
      <w:proofErr w:type="gramEnd"/>
      <w:r w:rsidR="00DC3B87">
        <w:rPr>
          <w:rFonts w:ascii="Arial" w:hAnsi="Arial" w:cs="Arial"/>
          <w:color w:val="000000"/>
          <w:sz w:val="22"/>
          <w:szCs w:val="22"/>
        </w:rPr>
        <w:t>#radiology}</w:t>
      </w:r>
    </w:p>
    <w:p w14:paraId="05F255DD" w14:textId="5DF7B975" w:rsidR="00483269" w:rsidRPr="00E07C49" w:rsidRDefault="00820A1F" w:rsidP="00483269">
      <w:pPr>
        <w:numPr>
          <w:ilvl w:val="0"/>
          <w:numId w:val="4"/>
        </w:numPr>
        <w:tabs>
          <w:tab w:val="clear" w:pos="720"/>
          <w:tab w:val="num" w:pos="709"/>
        </w:tabs>
        <w:spacing w:line="288" w:lineRule="auto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radType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="00483269" w:rsidRPr="00E07C49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radDate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rad</w:t>
      </w:r>
      <w:r w:rsidR="00483269" w:rsidRPr="00E07C49">
        <w:rPr>
          <w:rFonts w:ascii="Arial" w:hAnsi="Arial" w:cs="Arial"/>
          <w:bCs/>
          <w:color w:val="000000"/>
          <w:sz w:val="22"/>
          <w:szCs w:val="22"/>
        </w:rPr>
        <w:t>DHB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</w:p>
    <w:p w14:paraId="3CD4C532" w14:textId="551D23D7" w:rsidR="00483269" w:rsidRPr="00DC3B87" w:rsidRDefault="00483269" w:rsidP="00DC3B87">
      <w:pPr>
        <w:numPr>
          <w:ilvl w:val="1"/>
          <w:numId w:val="4"/>
        </w:numPr>
        <w:spacing w:line="288" w:lineRule="auto"/>
        <w:ind w:left="1418"/>
        <w:rPr>
          <w:rFonts w:ascii="Arial" w:hAnsi="Arial" w:cs="Arial"/>
          <w:bCs/>
          <w:color w:val="000000"/>
          <w:sz w:val="22"/>
          <w:szCs w:val="22"/>
        </w:rPr>
      </w:pPr>
      <w:r w:rsidRPr="00E07C49">
        <w:rPr>
          <w:rFonts w:ascii="Arial" w:hAnsi="Arial" w:cs="Arial"/>
          <w:bCs/>
          <w:color w:val="000000"/>
          <w:sz w:val="22"/>
          <w:szCs w:val="22"/>
        </w:rPr>
        <w:t>Findings:</w:t>
      </w:r>
      <w:r w:rsidR="00820A1F">
        <w:rPr>
          <w:rFonts w:ascii="Arial" w:hAnsi="Arial" w:cs="Arial"/>
          <w:bCs/>
          <w:color w:val="000000"/>
          <w:sz w:val="22"/>
          <w:szCs w:val="22"/>
        </w:rPr>
        <w:t xml:space="preserve"> {</w:t>
      </w:r>
      <w:proofErr w:type="spellStart"/>
      <w:r w:rsidR="00820A1F">
        <w:rPr>
          <w:rFonts w:ascii="Arial" w:hAnsi="Arial" w:cs="Arial"/>
          <w:bCs/>
          <w:color w:val="000000"/>
          <w:sz w:val="22"/>
          <w:szCs w:val="22"/>
        </w:rPr>
        <w:t>radFindings</w:t>
      </w:r>
      <w:proofErr w:type="spellEnd"/>
      <w:r w:rsidR="00820A1F">
        <w:rPr>
          <w:rFonts w:ascii="Arial" w:hAnsi="Arial" w:cs="Arial"/>
          <w:bCs/>
          <w:color w:val="000000"/>
          <w:sz w:val="22"/>
          <w:szCs w:val="22"/>
        </w:rPr>
        <w:t>}</w:t>
      </w:r>
      <w:r w:rsidR="00DC3B87" w:rsidRPr="00DC3B87">
        <w:rPr>
          <w:rFonts w:ascii="Arial" w:hAnsi="Arial" w:cs="Arial"/>
          <w:bCs/>
          <w:color w:val="000000"/>
          <w:sz w:val="22"/>
          <w:szCs w:val="22"/>
        </w:rPr>
        <w:t>{/radiology}</w:t>
      </w:r>
    </w:p>
    <w:p w14:paraId="3E89B398" w14:textId="1AA05705" w:rsidR="00820A1F" w:rsidRDefault="00F93964" w:rsidP="00483269">
      <w:pPr>
        <w:spacing w:line="288" w:lineRule="auto"/>
        <w:rPr>
          <w:rFonts w:ascii="Arial" w:hAnsi="Arial" w:cs="Arial"/>
          <w:bCs/>
          <w:color w:val="000000"/>
          <w:sz w:val="22"/>
          <w:szCs w:val="22"/>
        </w:rPr>
      </w:pP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{#</w:t>
      </w:r>
      <w:proofErr w:type="spellStart"/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has</w:t>
      </w:r>
      <w:r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Op</w:t>
      </w:r>
      <w:proofErr w:type="spellEnd"/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}</w:t>
      </w:r>
    </w:p>
    <w:p w14:paraId="10991039" w14:textId="59F4D65B" w:rsidR="00820A1F" w:rsidRPr="00DC3B87" w:rsidRDefault="00820A1F" w:rsidP="00820A1F">
      <w:pPr>
        <w:spacing w:line="288" w:lineRule="auto"/>
        <w:rPr>
          <w:rFonts w:ascii="Arial" w:hAnsi="Arial" w:cs="Arial"/>
          <w:color w:val="000000"/>
          <w:sz w:val="22"/>
          <w:szCs w:val="22"/>
          <w:lang w:val="en-NZ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OPERATION{/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hasOp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  <w:r w:rsidR="00DC3B87">
        <w:rPr>
          <w:rFonts w:ascii="Arial" w:hAnsi="Arial" w:cs="Arial"/>
          <w:color w:val="000000"/>
          <w:sz w:val="22"/>
          <w:szCs w:val="22"/>
        </w:rPr>
        <w:t>{</w:t>
      </w:r>
      <w:proofErr w:type="gramEnd"/>
      <w:r w:rsidR="00DC3B87">
        <w:rPr>
          <w:rFonts w:ascii="Arial" w:hAnsi="Arial" w:cs="Arial"/>
          <w:color w:val="000000"/>
          <w:sz w:val="22"/>
          <w:szCs w:val="22"/>
        </w:rPr>
        <w:t>#operation}</w:t>
      </w:r>
    </w:p>
    <w:p w14:paraId="13DA1D48" w14:textId="25F51773" w:rsidR="00820A1F" w:rsidRPr="00E07C49" w:rsidRDefault="00820A1F" w:rsidP="00820A1F">
      <w:pPr>
        <w:numPr>
          <w:ilvl w:val="0"/>
          <w:numId w:val="4"/>
        </w:numPr>
        <w:tabs>
          <w:tab w:val="clear" w:pos="720"/>
          <w:tab w:val="num" w:pos="709"/>
        </w:tabs>
        <w:spacing w:line="288" w:lineRule="auto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opType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Pr="00E07C49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opDate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="00BB4BA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op</w:t>
      </w:r>
      <w:r w:rsidR="00B33F8A">
        <w:rPr>
          <w:rFonts w:ascii="Arial" w:hAnsi="Arial" w:cs="Arial"/>
          <w:bCs/>
          <w:color w:val="000000"/>
          <w:sz w:val="22"/>
          <w:szCs w:val="22"/>
        </w:rPr>
        <w:t>Surgeon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</w:p>
    <w:p w14:paraId="31A20CA1" w14:textId="0871A6B7" w:rsidR="00820A1F" w:rsidRPr="00DC3B87" w:rsidRDefault="00820A1F" w:rsidP="00DC3B87">
      <w:pPr>
        <w:numPr>
          <w:ilvl w:val="1"/>
          <w:numId w:val="4"/>
        </w:numPr>
        <w:spacing w:line="288" w:lineRule="auto"/>
        <w:ind w:left="1418"/>
        <w:rPr>
          <w:rFonts w:ascii="Arial" w:hAnsi="Arial" w:cs="Arial"/>
          <w:bCs/>
          <w:color w:val="000000"/>
          <w:sz w:val="22"/>
          <w:szCs w:val="22"/>
        </w:rPr>
      </w:pPr>
      <w:r w:rsidRPr="00E07C49">
        <w:rPr>
          <w:rFonts w:ascii="Arial" w:hAnsi="Arial" w:cs="Arial"/>
          <w:bCs/>
          <w:color w:val="000000"/>
          <w:sz w:val="22"/>
          <w:szCs w:val="22"/>
        </w:rPr>
        <w:t>Findings: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opFindings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="00DC3B87" w:rsidRPr="00DC3B87">
        <w:rPr>
          <w:rFonts w:ascii="Arial" w:hAnsi="Arial" w:cs="Arial"/>
          <w:bCs/>
          <w:color w:val="000000"/>
          <w:sz w:val="22"/>
          <w:szCs w:val="22"/>
        </w:rPr>
        <w:t>{/operation}</w:t>
      </w:r>
    </w:p>
    <w:p w14:paraId="7D95A239" w14:textId="5FD107AC" w:rsidR="00820A1F" w:rsidRDefault="00F93964" w:rsidP="00820A1F">
      <w:pPr>
        <w:spacing w:line="288" w:lineRule="auto"/>
        <w:rPr>
          <w:rFonts w:ascii="Arial" w:hAnsi="Arial" w:cs="Arial"/>
          <w:bCs/>
          <w:color w:val="000000"/>
          <w:sz w:val="22"/>
          <w:szCs w:val="22"/>
        </w:rPr>
      </w:pPr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{#</w:t>
      </w:r>
      <w:proofErr w:type="spellStart"/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has</w:t>
      </w:r>
      <w:r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Histo</w:t>
      </w:r>
      <w:proofErr w:type="spellEnd"/>
      <w:r w:rsidRPr="00820A1F">
        <w:rPr>
          <w:rFonts w:ascii="Arial" w:hAnsi="Arial" w:cs="Arial"/>
          <w:b/>
          <w:bCs/>
          <w:color w:val="000000"/>
          <w:sz w:val="22"/>
          <w:szCs w:val="22"/>
          <w:lang w:val="en-NZ"/>
        </w:rPr>
        <w:t>}</w:t>
      </w:r>
    </w:p>
    <w:p w14:paraId="4E1FACD0" w14:textId="727AB2DC" w:rsidR="00820A1F" w:rsidRPr="00DC3B87" w:rsidRDefault="00F93964" w:rsidP="00820A1F">
      <w:pPr>
        <w:spacing w:line="288" w:lineRule="auto"/>
        <w:rPr>
          <w:rFonts w:ascii="Arial" w:hAnsi="Arial" w:cs="Arial"/>
          <w:color w:val="000000"/>
          <w:sz w:val="22"/>
          <w:szCs w:val="22"/>
          <w:lang w:val="en-NZ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HISTOLOGY</w:t>
      </w:r>
      <w:r w:rsidR="00820A1F">
        <w:rPr>
          <w:rFonts w:ascii="Arial" w:hAnsi="Arial" w:cs="Arial"/>
          <w:b/>
          <w:bCs/>
          <w:color w:val="000000"/>
          <w:sz w:val="22"/>
          <w:szCs w:val="22"/>
        </w:rPr>
        <w:t>{/</w:t>
      </w:r>
      <w:proofErr w:type="spellStart"/>
      <w:proofErr w:type="gramStart"/>
      <w:r w:rsidR="00820A1F">
        <w:rPr>
          <w:rFonts w:ascii="Arial" w:hAnsi="Arial" w:cs="Arial"/>
          <w:b/>
          <w:bCs/>
          <w:color w:val="000000"/>
          <w:sz w:val="22"/>
          <w:szCs w:val="22"/>
        </w:rPr>
        <w:t>hasHisto</w:t>
      </w:r>
      <w:proofErr w:type="spellEnd"/>
      <w:r w:rsidR="00820A1F">
        <w:rPr>
          <w:rFonts w:ascii="Arial" w:hAnsi="Arial" w:cs="Arial"/>
          <w:b/>
          <w:bCs/>
          <w:color w:val="000000"/>
          <w:sz w:val="22"/>
          <w:szCs w:val="22"/>
        </w:rPr>
        <w:t>}</w:t>
      </w:r>
      <w:r w:rsidR="00DC3B87">
        <w:rPr>
          <w:rFonts w:ascii="Arial" w:hAnsi="Arial" w:cs="Arial"/>
          <w:color w:val="000000"/>
          <w:sz w:val="22"/>
          <w:szCs w:val="22"/>
        </w:rPr>
        <w:t>{</w:t>
      </w:r>
      <w:proofErr w:type="gramEnd"/>
      <w:r w:rsidR="00DC3B87">
        <w:rPr>
          <w:rFonts w:ascii="Arial" w:hAnsi="Arial" w:cs="Arial"/>
          <w:color w:val="000000"/>
          <w:sz w:val="22"/>
          <w:szCs w:val="22"/>
        </w:rPr>
        <w:t>#histology}</w:t>
      </w:r>
    </w:p>
    <w:p w14:paraId="134714D7" w14:textId="0392B11F" w:rsidR="00820A1F" w:rsidRPr="00E07C49" w:rsidRDefault="00820A1F" w:rsidP="00820A1F">
      <w:pPr>
        <w:numPr>
          <w:ilvl w:val="0"/>
          <w:numId w:val="4"/>
        </w:numPr>
        <w:tabs>
          <w:tab w:val="clear" w:pos="720"/>
          <w:tab w:val="num" w:pos="709"/>
        </w:tabs>
        <w:spacing w:line="288" w:lineRule="auto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histoType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Pr="00E07C49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histoDate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histo</w:t>
      </w:r>
      <w:r w:rsidRPr="00E07C49">
        <w:rPr>
          <w:rFonts w:ascii="Arial" w:hAnsi="Arial" w:cs="Arial"/>
          <w:bCs/>
          <w:color w:val="000000"/>
          <w:sz w:val="22"/>
          <w:szCs w:val="22"/>
        </w:rPr>
        <w:t>DHB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</w:p>
    <w:p w14:paraId="3B3E2C9B" w14:textId="0C47DCBA" w:rsidR="00483269" w:rsidRPr="00DC3B87" w:rsidRDefault="00820A1F" w:rsidP="00DC3B87">
      <w:pPr>
        <w:numPr>
          <w:ilvl w:val="1"/>
          <w:numId w:val="4"/>
        </w:numPr>
        <w:spacing w:line="288" w:lineRule="auto"/>
        <w:ind w:left="1418"/>
        <w:rPr>
          <w:rFonts w:ascii="Arial" w:hAnsi="Arial" w:cs="Arial"/>
          <w:bCs/>
          <w:color w:val="000000"/>
          <w:sz w:val="22"/>
          <w:szCs w:val="22"/>
        </w:rPr>
      </w:pPr>
      <w:r w:rsidRPr="00E07C49">
        <w:rPr>
          <w:rFonts w:ascii="Arial" w:hAnsi="Arial" w:cs="Arial"/>
          <w:bCs/>
          <w:color w:val="000000"/>
          <w:sz w:val="22"/>
          <w:szCs w:val="22"/>
        </w:rPr>
        <w:t>Findings: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histoFindings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}</w:t>
      </w:r>
      <w:r w:rsidR="00DC3B87" w:rsidRPr="00DC3B87">
        <w:rPr>
          <w:rFonts w:ascii="Arial" w:hAnsi="Arial" w:cs="Arial"/>
          <w:bCs/>
          <w:color w:val="000000"/>
          <w:sz w:val="22"/>
          <w:szCs w:val="22"/>
        </w:rPr>
        <w:t>{/histology}</w:t>
      </w:r>
    </w:p>
    <w:p w14:paraId="2E2DEE03" w14:textId="77777777" w:rsidR="006D1B22" w:rsidRDefault="006D1B22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5B41F76C" w14:textId="16DCC2E8" w:rsidR="00D14F70" w:rsidRPr="00D14F70" w:rsidRDefault="00D14F70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D14F70">
        <w:rPr>
          <w:rFonts w:ascii="Arial" w:hAnsi="Arial" w:cs="Arial"/>
          <w:b/>
          <w:color w:val="000000"/>
          <w:sz w:val="22"/>
          <w:szCs w:val="22"/>
        </w:rPr>
        <w:t>MDM QUESTION</w:t>
      </w:r>
      <w:r w:rsidR="00A2721D" w:rsidRPr="00820A1F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20A1F" w:rsidRPr="00820A1F">
        <w:rPr>
          <w:rFonts w:ascii="Arial" w:hAnsi="Arial" w:cs="Arial"/>
          <w:bCs/>
          <w:color w:val="000000"/>
          <w:sz w:val="22"/>
          <w:szCs w:val="22"/>
        </w:rPr>
        <w:t>{question}</w:t>
      </w:r>
    </w:p>
    <w:p w14:paraId="0CBDBE28" w14:textId="77777777" w:rsidR="00D14F70" w:rsidRDefault="00D14F70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6634C8CA" w14:textId="77777777" w:rsidR="00483269" w:rsidRPr="00A45A77" w:rsidRDefault="00483269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A45A77">
        <w:rPr>
          <w:rFonts w:ascii="Arial" w:hAnsi="Arial" w:cs="Arial"/>
          <w:b/>
          <w:color w:val="000000"/>
          <w:sz w:val="22"/>
          <w:szCs w:val="22"/>
        </w:rPr>
        <w:t>REVIEW</w:t>
      </w:r>
    </w:p>
    <w:p w14:paraId="1207D96F" w14:textId="77777777" w:rsidR="00483269" w:rsidRPr="00A45A77" w:rsidRDefault="00483269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A45A77">
        <w:rPr>
          <w:rFonts w:ascii="Arial" w:hAnsi="Arial" w:cs="Arial"/>
          <w:b/>
          <w:color w:val="000000"/>
          <w:sz w:val="22"/>
          <w:szCs w:val="22"/>
        </w:rPr>
        <w:t>DIAGNOSIS</w:t>
      </w:r>
    </w:p>
    <w:p w14:paraId="522D27F4" w14:textId="77777777" w:rsidR="00483269" w:rsidRPr="00A45A77" w:rsidRDefault="00483269" w:rsidP="00483269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A45A77">
        <w:rPr>
          <w:rFonts w:ascii="Arial" w:hAnsi="Arial" w:cs="Arial"/>
          <w:b/>
          <w:color w:val="000000"/>
          <w:sz w:val="22"/>
          <w:szCs w:val="22"/>
        </w:rPr>
        <w:t>GENETICS REFERRAL REQUIRED? Y/N</w:t>
      </w:r>
    </w:p>
    <w:p w14:paraId="29629110" w14:textId="77777777" w:rsidR="00FF25E9" w:rsidRPr="00A2721D" w:rsidRDefault="00483269" w:rsidP="00A2721D">
      <w:pPr>
        <w:spacing w:line="288" w:lineRule="auto"/>
        <w:rPr>
          <w:rFonts w:ascii="Arial" w:hAnsi="Arial" w:cs="Arial"/>
          <w:b/>
          <w:color w:val="000000"/>
          <w:sz w:val="22"/>
          <w:szCs w:val="22"/>
        </w:rPr>
      </w:pPr>
      <w:r w:rsidRPr="00A45A77">
        <w:rPr>
          <w:rFonts w:ascii="Arial" w:hAnsi="Arial" w:cs="Arial"/>
          <w:b/>
          <w:color w:val="000000"/>
          <w:sz w:val="22"/>
          <w:szCs w:val="22"/>
        </w:rPr>
        <w:t>RECOMMENDATIONS</w:t>
      </w:r>
    </w:p>
    <w:sectPr w:rsidR="00FF25E9" w:rsidRPr="00A272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440"/>
    <w:multiLevelType w:val="hybridMultilevel"/>
    <w:tmpl w:val="051A0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616EA"/>
    <w:multiLevelType w:val="multilevel"/>
    <w:tmpl w:val="655A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3675D"/>
    <w:multiLevelType w:val="hybridMultilevel"/>
    <w:tmpl w:val="32C88E8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A7C08"/>
    <w:multiLevelType w:val="hybridMultilevel"/>
    <w:tmpl w:val="1A3835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1405C"/>
    <w:multiLevelType w:val="hybridMultilevel"/>
    <w:tmpl w:val="59F6C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40A7A"/>
    <w:multiLevelType w:val="hybridMultilevel"/>
    <w:tmpl w:val="6D2808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50DCA"/>
    <w:multiLevelType w:val="hybridMultilevel"/>
    <w:tmpl w:val="7304BA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1864"/>
    <w:multiLevelType w:val="hybridMultilevel"/>
    <w:tmpl w:val="DFBA72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749A7"/>
    <w:multiLevelType w:val="hybridMultilevel"/>
    <w:tmpl w:val="0090DD82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D38EA"/>
    <w:multiLevelType w:val="hybridMultilevel"/>
    <w:tmpl w:val="68E0BF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2629"/>
    <w:multiLevelType w:val="hybridMultilevel"/>
    <w:tmpl w:val="5B146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00314"/>
    <w:multiLevelType w:val="hybridMultilevel"/>
    <w:tmpl w:val="7CBCD8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5172E"/>
    <w:multiLevelType w:val="hybridMultilevel"/>
    <w:tmpl w:val="EFCAD8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9E5656"/>
    <w:multiLevelType w:val="hybridMultilevel"/>
    <w:tmpl w:val="1B5C07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86BB8"/>
    <w:multiLevelType w:val="hybridMultilevel"/>
    <w:tmpl w:val="92462B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B2EFB"/>
    <w:multiLevelType w:val="hybridMultilevel"/>
    <w:tmpl w:val="2BC8ED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17056"/>
    <w:multiLevelType w:val="hybridMultilevel"/>
    <w:tmpl w:val="DCCAB3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15"/>
  </w:num>
  <w:num w:numId="7">
    <w:abstractNumId w:val="10"/>
  </w:num>
  <w:num w:numId="8">
    <w:abstractNumId w:val="16"/>
  </w:num>
  <w:num w:numId="9">
    <w:abstractNumId w:val="14"/>
  </w:num>
  <w:num w:numId="10">
    <w:abstractNumId w:val="5"/>
  </w:num>
  <w:num w:numId="11">
    <w:abstractNumId w:val="9"/>
  </w:num>
  <w:num w:numId="12">
    <w:abstractNumId w:val="7"/>
  </w:num>
  <w:num w:numId="13">
    <w:abstractNumId w:val="11"/>
  </w:num>
  <w:num w:numId="14">
    <w:abstractNumId w:val="4"/>
  </w:num>
  <w:num w:numId="15">
    <w:abstractNumId w:val="12"/>
  </w:num>
  <w:num w:numId="16">
    <w:abstractNumId w:val="13"/>
  </w:num>
  <w:num w:numId="17">
    <w:abstractNumId w:val="2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C90"/>
    <w:rsid w:val="00000A1E"/>
    <w:rsid w:val="0006330F"/>
    <w:rsid w:val="00085B03"/>
    <w:rsid w:val="000E3857"/>
    <w:rsid w:val="000E7F03"/>
    <w:rsid w:val="00104826"/>
    <w:rsid w:val="00113BFD"/>
    <w:rsid w:val="00140DDB"/>
    <w:rsid w:val="0015709E"/>
    <w:rsid w:val="001646A5"/>
    <w:rsid w:val="00172505"/>
    <w:rsid w:val="00191A64"/>
    <w:rsid w:val="001F3BC2"/>
    <w:rsid w:val="001F51F2"/>
    <w:rsid w:val="00236C4A"/>
    <w:rsid w:val="00263C95"/>
    <w:rsid w:val="002A15CD"/>
    <w:rsid w:val="002A7C08"/>
    <w:rsid w:val="002F1126"/>
    <w:rsid w:val="002F71D5"/>
    <w:rsid w:val="00304E4B"/>
    <w:rsid w:val="003143AD"/>
    <w:rsid w:val="00333F97"/>
    <w:rsid w:val="00367FD0"/>
    <w:rsid w:val="00384C7F"/>
    <w:rsid w:val="003939AA"/>
    <w:rsid w:val="003A7F49"/>
    <w:rsid w:val="003B2599"/>
    <w:rsid w:val="003B657D"/>
    <w:rsid w:val="003D2858"/>
    <w:rsid w:val="003E17CC"/>
    <w:rsid w:val="003E2090"/>
    <w:rsid w:val="00401308"/>
    <w:rsid w:val="0040473E"/>
    <w:rsid w:val="00404D76"/>
    <w:rsid w:val="00434769"/>
    <w:rsid w:val="00472C8B"/>
    <w:rsid w:val="00483269"/>
    <w:rsid w:val="004F50AD"/>
    <w:rsid w:val="004F76A6"/>
    <w:rsid w:val="00523D26"/>
    <w:rsid w:val="00527DCE"/>
    <w:rsid w:val="005920D7"/>
    <w:rsid w:val="005A337B"/>
    <w:rsid w:val="005A3EE1"/>
    <w:rsid w:val="006010B9"/>
    <w:rsid w:val="006026A9"/>
    <w:rsid w:val="00602A52"/>
    <w:rsid w:val="006119B3"/>
    <w:rsid w:val="006131F9"/>
    <w:rsid w:val="00613202"/>
    <w:rsid w:val="00623A8C"/>
    <w:rsid w:val="00634C90"/>
    <w:rsid w:val="00646146"/>
    <w:rsid w:val="00650271"/>
    <w:rsid w:val="006A2E0F"/>
    <w:rsid w:val="006B3C22"/>
    <w:rsid w:val="006B4648"/>
    <w:rsid w:val="006D1B22"/>
    <w:rsid w:val="006D714A"/>
    <w:rsid w:val="00730EAE"/>
    <w:rsid w:val="00736727"/>
    <w:rsid w:val="0076416B"/>
    <w:rsid w:val="00776E68"/>
    <w:rsid w:val="007810B6"/>
    <w:rsid w:val="00791A0C"/>
    <w:rsid w:val="00791B69"/>
    <w:rsid w:val="007B00B5"/>
    <w:rsid w:val="007B55B7"/>
    <w:rsid w:val="007F0BEF"/>
    <w:rsid w:val="00820A1F"/>
    <w:rsid w:val="00822AAF"/>
    <w:rsid w:val="008B0D28"/>
    <w:rsid w:val="008B595B"/>
    <w:rsid w:val="008D30C2"/>
    <w:rsid w:val="008D5FA8"/>
    <w:rsid w:val="008E26E6"/>
    <w:rsid w:val="008F7220"/>
    <w:rsid w:val="00931689"/>
    <w:rsid w:val="0094051A"/>
    <w:rsid w:val="00953CA5"/>
    <w:rsid w:val="009C6E78"/>
    <w:rsid w:val="009F3EF8"/>
    <w:rsid w:val="009F528A"/>
    <w:rsid w:val="00A2721D"/>
    <w:rsid w:val="00A30076"/>
    <w:rsid w:val="00A3268E"/>
    <w:rsid w:val="00A441EC"/>
    <w:rsid w:val="00A45A77"/>
    <w:rsid w:val="00A6744F"/>
    <w:rsid w:val="00AA0BA1"/>
    <w:rsid w:val="00AB647E"/>
    <w:rsid w:val="00AD679A"/>
    <w:rsid w:val="00B10648"/>
    <w:rsid w:val="00B13425"/>
    <w:rsid w:val="00B20CDC"/>
    <w:rsid w:val="00B33F8A"/>
    <w:rsid w:val="00B3753E"/>
    <w:rsid w:val="00B37775"/>
    <w:rsid w:val="00B66454"/>
    <w:rsid w:val="00B7720B"/>
    <w:rsid w:val="00B852BF"/>
    <w:rsid w:val="00BA3F1D"/>
    <w:rsid w:val="00BB3D3E"/>
    <w:rsid w:val="00BB4BAA"/>
    <w:rsid w:val="00C076D2"/>
    <w:rsid w:val="00C643B4"/>
    <w:rsid w:val="00C67A36"/>
    <w:rsid w:val="00CA7380"/>
    <w:rsid w:val="00CA7849"/>
    <w:rsid w:val="00CE0F8D"/>
    <w:rsid w:val="00D11C20"/>
    <w:rsid w:val="00D14F70"/>
    <w:rsid w:val="00D15A67"/>
    <w:rsid w:val="00D40B43"/>
    <w:rsid w:val="00D5728B"/>
    <w:rsid w:val="00D63733"/>
    <w:rsid w:val="00D92220"/>
    <w:rsid w:val="00DB5244"/>
    <w:rsid w:val="00DC33C6"/>
    <w:rsid w:val="00DC3B87"/>
    <w:rsid w:val="00DD15F7"/>
    <w:rsid w:val="00DD73F0"/>
    <w:rsid w:val="00DF32B3"/>
    <w:rsid w:val="00E0222E"/>
    <w:rsid w:val="00E07C49"/>
    <w:rsid w:val="00E20978"/>
    <w:rsid w:val="00E232D2"/>
    <w:rsid w:val="00E277E6"/>
    <w:rsid w:val="00E56CEB"/>
    <w:rsid w:val="00E77704"/>
    <w:rsid w:val="00EB4216"/>
    <w:rsid w:val="00EC428E"/>
    <w:rsid w:val="00EF1E8F"/>
    <w:rsid w:val="00F17DB7"/>
    <w:rsid w:val="00F2214F"/>
    <w:rsid w:val="00F2565F"/>
    <w:rsid w:val="00F47985"/>
    <w:rsid w:val="00F555B4"/>
    <w:rsid w:val="00F828DE"/>
    <w:rsid w:val="00F93964"/>
    <w:rsid w:val="00FD7D15"/>
    <w:rsid w:val="00FE76E9"/>
    <w:rsid w:val="00FF00E4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33259"/>
  <w15:docId w15:val="{4F8EEF12-2404-6341-849C-22D6379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3269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30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6131F9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131F9"/>
    <w:rPr>
      <w:rFonts w:ascii="Tahoma" w:hAnsi="Tahoma" w:cs="Tahoma" w:hint="default"/>
      <w:b w:val="0"/>
      <w:b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HTMLPreformattedChar">
    <w:name w:val="HTML Preformatted Char"/>
    <w:link w:val="HTMLPreformatted"/>
    <w:uiPriority w:val="99"/>
    <w:rsid w:val="00104826"/>
    <w:rPr>
      <w:rFonts w:ascii="Courier New" w:hAnsi="Courier New" w:cs="Courier New"/>
      <w:lang w:val="en-GB" w:eastAsia="en-GB"/>
    </w:rPr>
  </w:style>
  <w:style w:type="character" w:customStyle="1" w:styleId="fourcoldiv">
    <w:name w:val="fourcoldiv"/>
    <w:rsid w:val="00FF25E9"/>
  </w:style>
  <w:style w:type="paragraph" w:styleId="ListParagraph">
    <w:name w:val="List Paragraph"/>
    <w:basedOn w:val="Normal"/>
    <w:uiPriority w:val="34"/>
    <w:qFormat/>
    <w:rsid w:val="00FF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229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435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1369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P:\2018%20MDMs\%23MDM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04F11-64E3-40C4-A8B0-AE93FF87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P:\2018 MDMs\#MDM report template.dotx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Multi-Disciplinary Meeting Report</vt:lpstr>
    </vt:vector>
  </TitlesOfParts>
  <Company>Auckland District Health Board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Multi-Disciplinary Meeting Report</dc:title>
  <dc:creator>Gynae Oncology (ADHB)</dc:creator>
  <cp:lastModifiedBy>Sam Holford</cp:lastModifiedBy>
  <cp:revision>10</cp:revision>
  <dcterms:created xsi:type="dcterms:W3CDTF">2020-01-29T01:50:00Z</dcterms:created>
  <dcterms:modified xsi:type="dcterms:W3CDTF">2020-04-14T00:36:00Z</dcterms:modified>
</cp:coreProperties>
</file>